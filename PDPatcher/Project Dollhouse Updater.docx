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ABD" w:rsidRPr="00643741" w:rsidRDefault="00643741" w:rsidP="00643741">
      <w:pPr>
        <w:pStyle w:val="Tittel"/>
        <w:rPr>
          <w:lang w:val="en-US"/>
        </w:rPr>
      </w:pPr>
      <w:r w:rsidRPr="00643741">
        <w:rPr>
          <w:lang w:val="en-US"/>
        </w:rPr>
        <w:t>Project Dollhouse Updater – TDD</w:t>
      </w:r>
    </w:p>
    <w:p w:rsidR="00643741" w:rsidRPr="00643741" w:rsidRDefault="00643741" w:rsidP="00643741">
      <w:pPr>
        <w:pStyle w:val="Overskrift1"/>
        <w:rPr>
          <w:lang w:val="en-US"/>
        </w:rPr>
      </w:pPr>
      <w:r w:rsidRPr="00643741">
        <w:rPr>
          <w:lang w:val="en-US"/>
        </w:rPr>
        <w:t>Requirements</w:t>
      </w:r>
    </w:p>
    <w:p w:rsidR="00643741" w:rsidRDefault="00643741" w:rsidP="00643741">
      <w:pPr>
        <w:rPr>
          <w:lang w:val="en-US"/>
        </w:rPr>
      </w:pPr>
      <w:r w:rsidRPr="00643741">
        <w:rPr>
          <w:lang w:val="en-US"/>
        </w:rPr>
        <w:t xml:space="preserve">The Updater must be able to support </w:t>
      </w:r>
      <w:r>
        <w:rPr>
          <w:lang w:val="en-US"/>
        </w:rPr>
        <w:t xml:space="preserve">incremental updates, and should not download files that have not changed between versions. </w:t>
      </w:r>
    </w:p>
    <w:p w:rsidR="002B13AB" w:rsidRDefault="002B13AB" w:rsidP="002B13AB">
      <w:pPr>
        <w:pStyle w:val="Overskrift1"/>
        <w:rPr>
          <w:lang w:val="en-US"/>
        </w:rPr>
      </w:pPr>
      <w:r>
        <w:rPr>
          <w:lang w:val="en-US"/>
        </w:rPr>
        <w:t>Manifest requirements</w:t>
      </w:r>
    </w:p>
    <w:p w:rsidR="00F94AE6" w:rsidRDefault="002B13AB" w:rsidP="002B13AB">
      <w:pPr>
        <w:pStyle w:val="Listeavsnitt"/>
        <w:numPr>
          <w:ilvl w:val="0"/>
          <w:numId w:val="2"/>
        </w:numPr>
        <w:rPr>
          <w:lang w:val="en-US"/>
        </w:rPr>
      </w:pPr>
      <w:r w:rsidRPr="00F94AE6">
        <w:rPr>
          <w:lang w:val="en-US"/>
        </w:rPr>
        <w:t>Must contain the latest update version</w:t>
      </w:r>
      <w:r w:rsidR="00F94AE6">
        <w:rPr>
          <w:lang w:val="en-US"/>
        </w:rPr>
        <w:t>.</w:t>
      </w:r>
    </w:p>
    <w:p w:rsidR="00F94AE6" w:rsidRDefault="00F94AE6" w:rsidP="002B13A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contain all files, their SHA hash and their URL.</w:t>
      </w:r>
    </w:p>
    <w:p w:rsidR="002B13AB" w:rsidRPr="00F94AE6" w:rsidRDefault="002B13AB" w:rsidP="00F94AE6">
      <w:pPr>
        <w:pStyle w:val="Overskrift1"/>
        <w:rPr>
          <w:lang w:val="en-US"/>
        </w:rPr>
      </w:pPr>
      <w:r w:rsidRPr="00F94AE6">
        <w:rPr>
          <w:lang w:val="en-US"/>
        </w:rPr>
        <w:t>Update process</w:t>
      </w:r>
    </w:p>
    <w:p w:rsidR="002B13AB" w:rsidRDefault="002B13AB" w:rsidP="002B13A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grabs a manifest (XML?) using HTTP.</w:t>
      </w:r>
    </w:p>
    <w:p w:rsidR="00F94AE6" w:rsidRDefault="00F94AE6" w:rsidP="002B13A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client’s version doesn’t match the one in the manifest:</w:t>
      </w:r>
    </w:p>
    <w:p w:rsidR="002B13AB" w:rsidRDefault="00F94AE6" w:rsidP="002B13A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checks its list of files against the list of the files in the manifest to figure out which ones changed, and which ones were added.</w:t>
      </w:r>
    </w:p>
    <w:p w:rsidR="00F94AE6" w:rsidRPr="002B13AB" w:rsidRDefault="00F94AE6" w:rsidP="002B13A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downloads the changed and added files.</w:t>
      </w:r>
    </w:p>
    <w:p w:rsidR="00643741" w:rsidRPr="00643741" w:rsidRDefault="00643741" w:rsidP="00643741">
      <w:pPr>
        <w:rPr>
          <w:lang w:val="en-US"/>
        </w:rPr>
      </w:pPr>
      <w:r>
        <w:rPr>
          <w:lang w:val="en-US"/>
        </w:rPr>
        <w:t xml:space="preserve"> </w:t>
      </w:r>
    </w:p>
    <w:sectPr w:rsidR="00643741" w:rsidRPr="00643741" w:rsidSect="00C0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2596"/>
    <w:multiLevelType w:val="hybridMultilevel"/>
    <w:tmpl w:val="59C09BA6"/>
    <w:lvl w:ilvl="0" w:tplc="B832D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F15EB"/>
    <w:multiLevelType w:val="hybridMultilevel"/>
    <w:tmpl w:val="C69846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3741"/>
    <w:rsid w:val="002B13AB"/>
    <w:rsid w:val="00643741"/>
    <w:rsid w:val="008956BD"/>
    <w:rsid w:val="00C06ABD"/>
    <w:rsid w:val="00C74045"/>
    <w:rsid w:val="00F9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ABD"/>
  </w:style>
  <w:style w:type="paragraph" w:styleId="Overskrift1">
    <w:name w:val="heading 1"/>
    <w:basedOn w:val="Normal"/>
    <w:next w:val="Normal"/>
    <w:link w:val="Overskrift1Teikn"/>
    <w:uiPriority w:val="9"/>
    <w:qFormat/>
    <w:rsid w:val="00643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ikn"/>
    <w:uiPriority w:val="10"/>
    <w:qFormat/>
    <w:rsid w:val="006437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ikn">
    <w:name w:val="Tittel Teikn"/>
    <w:basedOn w:val="Standardskriftforavsnitt"/>
    <w:link w:val="Tittel"/>
    <w:uiPriority w:val="10"/>
    <w:rsid w:val="006437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ikn">
    <w:name w:val="Overskrift 1 Teikn"/>
    <w:basedOn w:val="Standardskriftforavsnitt"/>
    <w:link w:val="Overskrift1"/>
    <w:uiPriority w:val="9"/>
    <w:rsid w:val="00643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2B1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Afr0</dc:creator>
  <cp:lastModifiedBy>Afr0</cp:lastModifiedBy>
  <cp:revision>1</cp:revision>
  <dcterms:created xsi:type="dcterms:W3CDTF">2014-01-15T19:45:00Z</dcterms:created>
  <dcterms:modified xsi:type="dcterms:W3CDTF">2014-01-15T21:02:00Z</dcterms:modified>
</cp:coreProperties>
</file>